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2A" w:rsidRPr="00293282" w:rsidRDefault="002F4ED0" w:rsidP="007E3DA2">
      <w:pPr>
        <w:pStyle w:val="ContactInfo"/>
      </w:pPr>
      <w:r>
        <w:rPr>
          <w:rStyle w:val="Emphasis"/>
        </w:rPr>
        <w:t>35rahuldshetty@gmail.com</w:t>
      </w:r>
      <w:r w:rsidR="007E3DA2">
        <w:br/>
      </w:r>
      <w:r>
        <w:t>+91 9483913464 , +91 9686916337</w:t>
      </w:r>
    </w:p>
    <w:p w:rsidR="009C4C2A" w:rsidRPr="00293282" w:rsidRDefault="006049F0" w:rsidP="00293282">
      <w:pPr>
        <w:pStyle w:val="Title"/>
      </w:pPr>
      <w:sdt>
        <w:sdtPr>
          <w:alias w:val="Enter Your Name:"/>
          <w:tag w:val="Enter Your Name:"/>
          <w:id w:val="65386479"/>
          <w:placeholder>
            <w:docPart w:val="33D4B8647F53423E8762ABA2305BAA1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2F4ED0">
            <w:t>Rahul D Shetty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:rsidTr="00B6464F">
        <w:tc>
          <w:tcPr>
            <w:tcW w:w="1981" w:type="dxa"/>
          </w:tcPr>
          <w:p w:rsidR="009B4D16" w:rsidRPr="00293282" w:rsidRDefault="002F4ED0" w:rsidP="002F4ED0">
            <w:pPr>
              <w:pStyle w:val="Heading1"/>
              <w:jc w:val="left"/>
            </w:pPr>
            <w:r>
              <w:t>Profile</w:t>
            </w:r>
          </w:p>
        </w:tc>
        <w:tc>
          <w:tcPr>
            <w:tcW w:w="8099" w:type="dxa"/>
            <w:tcMar>
              <w:left w:w="274" w:type="dxa"/>
            </w:tcMar>
          </w:tcPr>
          <w:p w:rsidR="009B4D16" w:rsidRDefault="002F4ED0" w:rsidP="002F4ED0">
            <w:pPr>
              <w:pStyle w:val="ListParagraph"/>
              <w:numPr>
                <w:ilvl w:val="0"/>
                <w:numId w:val="12"/>
              </w:numPr>
            </w:pPr>
            <w:r w:rsidRPr="002F4ED0">
              <w:rPr>
                <w:u w:val="single"/>
              </w:rPr>
              <w:t>Date of Birth</w:t>
            </w:r>
            <w:r>
              <w:t>:  25/10/1998</w:t>
            </w:r>
          </w:p>
          <w:p w:rsidR="00032C7F" w:rsidRDefault="00032C7F" w:rsidP="002F4ED0">
            <w:pPr>
              <w:pStyle w:val="ListParagraph"/>
              <w:numPr>
                <w:ilvl w:val="0"/>
                <w:numId w:val="12"/>
              </w:numPr>
            </w:pPr>
            <w:r>
              <w:rPr>
                <w:u w:val="single"/>
              </w:rPr>
              <w:t>Age</w:t>
            </w:r>
            <w:r w:rsidRPr="00032C7F">
              <w:t>:</w:t>
            </w:r>
            <w:r>
              <w:t xml:space="preserve"> 20</w:t>
            </w:r>
          </w:p>
          <w:p w:rsidR="002F4ED0" w:rsidRDefault="002F4ED0" w:rsidP="002F4ED0">
            <w:pPr>
              <w:pStyle w:val="ListParagraph"/>
              <w:numPr>
                <w:ilvl w:val="0"/>
                <w:numId w:val="12"/>
              </w:numPr>
            </w:pPr>
            <w:r>
              <w:rPr>
                <w:u w:val="single"/>
              </w:rPr>
              <w:t>Gender</w:t>
            </w:r>
            <w:r w:rsidRPr="002F4ED0">
              <w:t>:</w:t>
            </w:r>
            <w:r>
              <w:t xml:space="preserve">  Male</w:t>
            </w:r>
          </w:p>
          <w:p w:rsidR="002F4ED0" w:rsidRDefault="002F4ED0" w:rsidP="002F4ED0">
            <w:pPr>
              <w:pStyle w:val="ListParagraph"/>
              <w:numPr>
                <w:ilvl w:val="0"/>
                <w:numId w:val="12"/>
              </w:numPr>
            </w:pPr>
            <w:r>
              <w:rPr>
                <w:u w:val="single"/>
              </w:rPr>
              <w:t>Nationality</w:t>
            </w:r>
            <w:r w:rsidRPr="002F4ED0">
              <w:t>:</w:t>
            </w:r>
            <w:r>
              <w:t xml:space="preserve">  Indian</w:t>
            </w:r>
          </w:p>
          <w:p w:rsidR="002F4ED0" w:rsidRDefault="002F4ED0" w:rsidP="002F4ED0">
            <w:pPr>
              <w:pStyle w:val="ListParagraph"/>
              <w:numPr>
                <w:ilvl w:val="0"/>
                <w:numId w:val="12"/>
              </w:numPr>
            </w:pPr>
            <w:r w:rsidRPr="002F4ED0">
              <w:rPr>
                <w:u w:val="single"/>
              </w:rPr>
              <w:t>Address</w:t>
            </w:r>
            <w:r>
              <w:t>:  211/11, Salmar, Sattar Compound, Karkala – 574104, Karnataka, India</w:t>
            </w:r>
          </w:p>
          <w:p w:rsidR="002F4ED0" w:rsidRDefault="002F4ED0" w:rsidP="002F4ED0">
            <w:pPr>
              <w:pStyle w:val="ListParagraph"/>
              <w:numPr>
                <w:ilvl w:val="0"/>
                <w:numId w:val="12"/>
              </w:numPr>
            </w:pPr>
            <w:r w:rsidRPr="002F4ED0">
              <w:rPr>
                <w:u w:val="single"/>
              </w:rPr>
              <w:t>Languages Known</w:t>
            </w:r>
            <w:r>
              <w:t>:  English, Kannada, Hindi</w:t>
            </w:r>
          </w:p>
          <w:p w:rsidR="002F4ED0" w:rsidRDefault="002F4ED0" w:rsidP="002F4ED0">
            <w:pPr>
              <w:pStyle w:val="ListParagraph"/>
              <w:numPr>
                <w:ilvl w:val="0"/>
                <w:numId w:val="12"/>
              </w:numPr>
            </w:pPr>
            <w:r>
              <w:rPr>
                <w:u w:val="single"/>
              </w:rPr>
              <w:t>Father’s Name</w:t>
            </w:r>
            <w:r w:rsidRPr="002F4ED0">
              <w:t>:</w:t>
            </w:r>
            <w:r>
              <w:t xml:space="preserve">  Mr. Dinesh B Shetty</w:t>
            </w:r>
          </w:p>
          <w:p w:rsidR="002F4ED0" w:rsidRPr="00293282" w:rsidRDefault="002F4ED0" w:rsidP="002F4ED0">
            <w:pPr>
              <w:pStyle w:val="ListParagraph"/>
              <w:numPr>
                <w:ilvl w:val="0"/>
                <w:numId w:val="12"/>
              </w:numPr>
            </w:pPr>
            <w:r>
              <w:rPr>
                <w:u w:val="single"/>
              </w:rPr>
              <w:t>Mother’s Name</w:t>
            </w:r>
            <w:r w:rsidRPr="002F4ED0">
              <w:t>:</w:t>
            </w:r>
            <w:r>
              <w:t xml:space="preserve">  Mrs. </w:t>
            </w:r>
            <w:proofErr w:type="spellStart"/>
            <w:r>
              <w:t>Sangeetha</w:t>
            </w:r>
            <w:proofErr w:type="spellEnd"/>
            <w:r>
              <w:t xml:space="preserve"> D Shetty</w:t>
            </w:r>
          </w:p>
        </w:tc>
      </w:tr>
      <w:tr w:rsidR="009B4D16" w:rsidRPr="00293282" w:rsidTr="00B6464F">
        <w:trPr>
          <w:trHeight w:val="3422"/>
        </w:trPr>
        <w:tc>
          <w:tcPr>
            <w:tcW w:w="1981" w:type="dxa"/>
          </w:tcPr>
          <w:p w:rsidR="009B4D16" w:rsidRPr="00293282" w:rsidRDefault="002F4ED0" w:rsidP="00B6464F">
            <w:pPr>
              <w:pStyle w:val="Heading1"/>
              <w:jc w:val="left"/>
            </w:pPr>
            <w:r>
              <w:t>EDUCATION</w:t>
            </w:r>
          </w:p>
        </w:tc>
        <w:tc>
          <w:tcPr>
            <w:tcW w:w="8099" w:type="dxa"/>
            <w:tcMar>
              <w:left w:w="274" w:type="dxa"/>
            </w:tcMar>
          </w:tcPr>
          <w:p w:rsidR="002F4ED0" w:rsidRDefault="002F4ED0"/>
          <w:tbl>
            <w:tblPr>
              <w:tblStyle w:val="GridTable1Light"/>
              <w:tblpPr w:leftFromText="180" w:rightFromText="180" w:vertAnchor="page" w:horzAnchor="margin" w:tblpXSpec="center" w:tblpY="151"/>
              <w:tblOverlap w:val="never"/>
              <w:tblW w:w="8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2126"/>
              <w:gridCol w:w="1418"/>
              <w:gridCol w:w="1559"/>
            </w:tblGrid>
            <w:tr w:rsidR="002F4ED0" w:rsidRPr="002F4ED0" w:rsidTr="009F52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7" w:type="dxa"/>
                  <w:tcBorders>
                    <w:bottom w:val="none" w:sz="0" w:space="0" w:color="auto"/>
                  </w:tcBorders>
                </w:tcPr>
                <w:p w:rsidR="002F4ED0" w:rsidRPr="002F4ED0" w:rsidRDefault="002F4ED0" w:rsidP="002F4ED0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</w:pPr>
                  <w:r w:rsidRPr="002F4ED0">
                    <w:t>School/College Name</w:t>
                  </w:r>
                </w:p>
              </w:tc>
              <w:tc>
                <w:tcPr>
                  <w:tcW w:w="2126" w:type="dxa"/>
                  <w:tcBorders>
                    <w:bottom w:val="none" w:sz="0" w:space="0" w:color="auto"/>
                  </w:tcBorders>
                </w:tcPr>
                <w:p w:rsidR="002F4ED0" w:rsidRPr="002F4ED0" w:rsidRDefault="002F4ED0" w:rsidP="002F4ED0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ED0">
                    <w:t>Board of Examination</w:t>
                  </w:r>
                </w:p>
              </w:tc>
              <w:tc>
                <w:tcPr>
                  <w:tcW w:w="1418" w:type="dxa"/>
                  <w:tcBorders>
                    <w:bottom w:val="none" w:sz="0" w:space="0" w:color="auto"/>
                  </w:tcBorders>
                </w:tcPr>
                <w:p w:rsidR="002F4ED0" w:rsidRPr="002F4ED0" w:rsidRDefault="002F4ED0" w:rsidP="002F4ED0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ED0">
                    <w:t>Year of passing</w:t>
                  </w:r>
                </w:p>
              </w:tc>
              <w:tc>
                <w:tcPr>
                  <w:tcW w:w="1559" w:type="dxa"/>
                  <w:tcBorders>
                    <w:bottom w:val="none" w:sz="0" w:space="0" w:color="auto"/>
                  </w:tcBorders>
                </w:tcPr>
                <w:p w:rsidR="00032C7F" w:rsidRDefault="002F4ED0" w:rsidP="002F4ED0">
                  <w:pPr>
                    <w:pStyle w:val="ListBullet"/>
                    <w:numPr>
                      <w:ilvl w:val="0"/>
                      <w:numId w:val="0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F4ED0">
                    <w:t>Percentage</w:t>
                  </w:r>
                </w:p>
                <w:p w:rsidR="00032C7F" w:rsidRPr="002F4ED0" w:rsidRDefault="00032C7F" w:rsidP="00032C7F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Or Points</w:t>
                  </w:r>
                </w:p>
              </w:tc>
            </w:tr>
            <w:tr w:rsidR="002F4ED0" w:rsidRPr="002F4ED0" w:rsidTr="009F5201">
              <w:trPr>
                <w:trHeight w:val="5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7" w:type="dxa"/>
                </w:tcPr>
                <w:p w:rsidR="002F4ED0" w:rsidRPr="002F4ED0" w:rsidRDefault="002F4ED0" w:rsidP="002F4ED0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 w:rsidRPr="002F4ED0">
                    <w:rPr>
                      <w:b w:val="0"/>
                    </w:rPr>
                    <w:t xml:space="preserve">Sri </w:t>
                  </w:r>
                  <w:proofErr w:type="spellStart"/>
                  <w:r w:rsidRPr="002F4ED0">
                    <w:rPr>
                      <w:b w:val="0"/>
                    </w:rPr>
                    <w:t>Sri</w:t>
                  </w:r>
                  <w:proofErr w:type="spellEnd"/>
                  <w:r w:rsidRPr="002F4ED0">
                    <w:rPr>
                      <w:b w:val="0"/>
                    </w:rPr>
                    <w:t xml:space="preserve"> </w:t>
                  </w:r>
                  <w:proofErr w:type="spellStart"/>
                  <w:r w:rsidRPr="002F4ED0">
                    <w:rPr>
                      <w:b w:val="0"/>
                    </w:rPr>
                    <w:t>Ravishankara</w:t>
                  </w:r>
                  <w:proofErr w:type="spellEnd"/>
                  <w:r w:rsidRPr="002F4ED0">
                    <w:rPr>
                      <w:b w:val="0"/>
                    </w:rPr>
                    <w:t xml:space="preserve"> </w:t>
                  </w:r>
                  <w:proofErr w:type="spellStart"/>
                  <w:r w:rsidRPr="002F4ED0">
                    <w:rPr>
                      <w:b w:val="0"/>
                    </w:rPr>
                    <w:t>Vidya</w:t>
                  </w:r>
                  <w:proofErr w:type="spellEnd"/>
                  <w:r w:rsidRPr="002F4ED0">
                    <w:rPr>
                      <w:b w:val="0"/>
                    </w:rPr>
                    <w:t xml:space="preserve"> </w:t>
                  </w:r>
                  <w:proofErr w:type="spellStart"/>
                  <w:r w:rsidRPr="002F4ED0">
                    <w:rPr>
                      <w:b w:val="0"/>
                    </w:rPr>
                    <w:t>Mandir</w:t>
                  </w:r>
                  <w:proofErr w:type="spellEnd"/>
                  <w:r w:rsidRPr="002F4ED0">
                    <w:rPr>
                      <w:b w:val="0"/>
                    </w:rPr>
                    <w:t>, Karkala</w:t>
                  </w:r>
                </w:p>
              </w:tc>
              <w:tc>
                <w:tcPr>
                  <w:tcW w:w="2126" w:type="dxa"/>
                </w:tcPr>
                <w:p w:rsidR="002F4ED0" w:rsidRPr="002F4ED0" w:rsidRDefault="002F4ED0" w:rsidP="002F4ED0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Central Board of Secondary Education</w:t>
                  </w:r>
                </w:p>
              </w:tc>
              <w:tc>
                <w:tcPr>
                  <w:tcW w:w="1418" w:type="dxa"/>
                </w:tcPr>
                <w:p w:rsidR="002F4ED0" w:rsidRPr="00032C7F" w:rsidRDefault="00032C7F" w:rsidP="00032C7F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2014</w:t>
                  </w:r>
                </w:p>
              </w:tc>
              <w:tc>
                <w:tcPr>
                  <w:tcW w:w="1559" w:type="dxa"/>
                </w:tcPr>
                <w:p w:rsidR="002F4ED0" w:rsidRPr="00032C7F" w:rsidRDefault="00032C7F" w:rsidP="00032C7F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32C7F">
                    <w:t xml:space="preserve">10 </w:t>
                  </w:r>
                  <w:r>
                    <w:t xml:space="preserve">Grade </w:t>
                  </w:r>
                  <w:r w:rsidRPr="00032C7F">
                    <w:t>Points</w:t>
                  </w:r>
                </w:p>
              </w:tc>
            </w:tr>
            <w:tr w:rsidR="002F4ED0" w:rsidRPr="002F4ED0" w:rsidTr="009F5201">
              <w:trPr>
                <w:trHeight w:val="5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7" w:type="dxa"/>
                </w:tcPr>
                <w:p w:rsidR="002F4ED0" w:rsidRPr="00032C7F" w:rsidRDefault="00032C7F" w:rsidP="00032C7F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Karkala </w:t>
                  </w:r>
                  <w:proofErr w:type="spellStart"/>
                  <w:r>
                    <w:rPr>
                      <w:b w:val="0"/>
                    </w:rPr>
                    <w:t>Jnanasudha</w:t>
                  </w:r>
                  <w:proofErr w:type="spellEnd"/>
                  <w:r>
                    <w:rPr>
                      <w:b w:val="0"/>
                    </w:rPr>
                    <w:t xml:space="preserve"> Pre University College</w:t>
                  </w:r>
                </w:p>
              </w:tc>
              <w:tc>
                <w:tcPr>
                  <w:tcW w:w="2126" w:type="dxa"/>
                </w:tcPr>
                <w:p w:rsidR="002F4ED0" w:rsidRPr="002F4ED0" w:rsidRDefault="00032C7F" w:rsidP="00032C7F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Karnataka Board of the Pre-University Education</w:t>
                  </w:r>
                </w:p>
              </w:tc>
              <w:tc>
                <w:tcPr>
                  <w:tcW w:w="1418" w:type="dxa"/>
                </w:tcPr>
                <w:p w:rsidR="002F4ED0" w:rsidRPr="00032C7F" w:rsidRDefault="00032C7F" w:rsidP="00032C7F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32C7F">
                    <w:t>2016</w:t>
                  </w:r>
                </w:p>
              </w:tc>
              <w:tc>
                <w:tcPr>
                  <w:tcW w:w="1559" w:type="dxa"/>
                </w:tcPr>
                <w:p w:rsidR="002F4ED0" w:rsidRPr="00032C7F" w:rsidRDefault="00032C7F" w:rsidP="00032C7F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32C7F">
                    <w:t>9</w:t>
                  </w:r>
                  <w:r>
                    <w:t>6</w:t>
                  </w:r>
                  <w:r w:rsidRPr="00032C7F">
                    <w:t>%</w:t>
                  </w:r>
                </w:p>
              </w:tc>
            </w:tr>
            <w:tr w:rsidR="002F4ED0" w:rsidRPr="002F4ED0" w:rsidTr="009F5201">
              <w:trPr>
                <w:trHeight w:val="5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7" w:type="dxa"/>
                </w:tcPr>
                <w:p w:rsidR="002F4ED0" w:rsidRPr="00032C7F" w:rsidRDefault="00032C7F" w:rsidP="00B6464F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rPr>
                      <w:b w:val="0"/>
                    </w:rPr>
                  </w:pPr>
                  <w:proofErr w:type="spellStart"/>
                  <w:r w:rsidRPr="00032C7F">
                    <w:rPr>
                      <w:b w:val="0"/>
                    </w:rPr>
                    <w:t>Nitte</w:t>
                  </w:r>
                  <w:proofErr w:type="spellEnd"/>
                  <w:r w:rsidRPr="00032C7F">
                    <w:rPr>
                      <w:b w:val="0"/>
                    </w:rPr>
                    <w:t xml:space="preserve"> </w:t>
                  </w:r>
                  <w:proofErr w:type="spellStart"/>
                  <w:r w:rsidRPr="00032C7F">
                    <w:rPr>
                      <w:b w:val="0"/>
                    </w:rPr>
                    <w:t>Mahalinga</w:t>
                  </w:r>
                  <w:proofErr w:type="spellEnd"/>
                  <w:r w:rsidRPr="00032C7F">
                    <w:rPr>
                      <w:b w:val="0"/>
                    </w:rPr>
                    <w:t xml:space="preserve"> </w:t>
                  </w:r>
                  <w:proofErr w:type="spellStart"/>
                  <w:r w:rsidRPr="00032C7F">
                    <w:rPr>
                      <w:b w:val="0"/>
                    </w:rPr>
                    <w:t>Adyanthaya</w:t>
                  </w:r>
                  <w:proofErr w:type="spellEnd"/>
                  <w:r w:rsidRPr="00032C7F">
                    <w:rPr>
                      <w:b w:val="0"/>
                    </w:rPr>
                    <w:t xml:space="preserve"> Memorial Institute of Technology</w:t>
                  </w:r>
                </w:p>
              </w:tc>
              <w:tc>
                <w:tcPr>
                  <w:tcW w:w="2126" w:type="dxa"/>
                </w:tcPr>
                <w:p w:rsidR="002F4ED0" w:rsidRPr="00032C7F" w:rsidRDefault="00032C7F" w:rsidP="00032C7F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32C7F">
                    <w:t>Autonomous Institute affiliated to VTU</w:t>
                  </w:r>
                </w:p>
              </w:tc>
              <w:tc>
                <w:tcPr>
                  <w:tcW w:w="1418" w:type="dxa"/>
                </w:tcPr>
                <w:p w:rsidR="002F4ED0" w:rsidRPr="00032C7F" w:rsidRDefault="00032C7F" w:rsidP="00032C7F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32C7F">
                    <w:t>Current</w:t>
                  </w:r>
                  <w:r>
                    <w:t>ly</w:t>
                  </w:r>
                  <w:r w:rsidRPr="00032C7F">
                    <w:t xml:space="preserve"> pursuing</w:t>
                  </w:r>
                </w:p>
              </w:tc>
              <w:tc>
                <w:tcPr>
                  <w:tcW w:w="1559" w:type="dxa"/>
                </w:tcPr>
                <w:p w:rsidR="002F4ED0" w:rsidRPr="00032C7F" w:rsidRDefault="00032C7F" w:rsidP="00032C7F">
                  <w:pPr>
                    <w:pStyle w:val="ListBullet"/>
                    <w:numPr>
                      <w:ilvl w:val="0"/>
                      <w:numId w:val="0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32C7F">
                    <w:t xml:space="preserve">9.69 Grade Points </w:t>
                  </w:r>
                  <w:r w:rsidRPr="00032C7F">
                    <w:rPr>
                      <w:sz w:val="16"/>
                    </w:rPr>
                    <w:t>as per the latest Semester</w:t>
                  </w:r>
                </w:p>
              </w:tc>
            </w:tr>
          </w:tbl>
          <w:p w:rsidR="007E59B8" w:rsidRPr="00293282" w:rsidRDefault="007E59B8" w:rsidP="002F4ED0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B6464F" w:rsidRPr="00293282" w:rsidTr="00B6464F">
        <w:trPr>
          <w:trHeight w:val="2659"/>
        </w:trPr>
        <w:tc>
          <w:tcPr>
            <w:tcW w:w="1981" w:type="dxa"/>
          </w:tcPr>
          <w:p w:rsidR="00B6464F" w:rsidRDefault="00B6464F" w:rsidP="00B6464F">
            <w:pPr>
              <w:pStyle w:val="Heading1"/>
              <w:jc w:val="left"/>
            </w:pPr>
            <w:r>
              <w:t>Achievements</w:t>
            </w:r>
          </w:p>
        </w:tc>
        <w:tc>
          <w:tcPr>
            <w:tcW w:w="8099" w:type="dxa"/>
            <w:tcMar>
              <w:left w:w="274" w:type="dxa"/>
            </w:tcMar>
          </w:tcPr>
          <w:p w:rsidR="00B6464F" w:rsidRDefault="00B6464F" w:rsidP="00B6464F">
            <w:pPr>
              <w:pStyle w:val="ListParagraph"/>
              <w:numPr>
                <w:ilvl w:val="0"/>
                <w:numId w:val="13"/>
              </w:numPr>
            </w:pPr>
            <w:r>
              <w:t xml:space="preserve">Secured First Place in hackathon event conducted by </w:t>
            </w:r>
            <w:proofErr w:type="spellStart"/>
            <w:r w:rsidRPr="00B6464F">
              <w:t>Nitte</w:t>
            </w:r>
            <w:proofErr w:type="spellEnd"/>
            <w:r w:rsidRPr="00B6464F">
              <w:t xml:space="preserve"> </w:t>
            </w:r>
            <w:proofErr w:type="spellStart"/>
            <w:r w:rsidRPr="00B6464F">
              <w:t>Mahalinga</w:t>
            </w:r>
            <w:proofErr w:type="spellEnd"/>
            <w:r w:rsidRPr="00B6464F">
              <w:t xml:space="preserve"> </w:t>
            </w:r>
            <w:proofErr w:type="spellStart"/>
            <w:r w:rsidRPr="00B6464F">
              <w:t>Adyanthaya</w:t>
            </w:r>
            <w:proofErr w:type="spellEnd"/>
            <w:r w:rsidRPr="00B6464F">
              <w:t xml:space="preserve"> Memorial Institute of Technology</w:t>
            </w:r>
            <w:r>
              <w:t xml:space="preserve"> – 2019 known as “</w:t>
            </w:r>
            <w:proofErr w:type="spellStart"/>
            <w:r w:rsidRPr="00B6464F">
              <w:rPr>
                <w:i/>
                <w:iCs/>
              </w:rPr>
              <w:t>Hackridea</w:t>
            </w:r>
            <w:proofErr w:type="spellEnd"/>
            <w:r>
              <w:rPr>
                <w:i/>
                <w:iCs/>
              </w:rPr>
              <w:t>”</w:t>
            </w:r>
            <w:r>
              <w:rPr>
                <w:i/>
                <w:iCs/>
              </w:rPr>
              <w:t>.</w:t>
            </w:r>
          </w:p>
          <w:p w:rsidR="00B6464F" w:rsidRDefault="00B6464F" w:rsidP="00B6464F">
            <w:pPr>
              <w:pStyle w:val="ListParagraph"/>
              <w:numPr>
                <w:ilvl w:val="0"/>
                <w:numId w:val="13"/>
              </w:numPr>
            </w:pPr>
            <w:r>
              <w:t xml:space="preserve">Secured Third Place in </w:t>
            </w:r>
            <w:proofErr w:type="spellStart"/>
            <w:r>
              <w:t>EngiConnect</w:t>
            </w:r>
            <w:proofErr w:type="spellEnd"/>
            <w:r>
              <w:t xml:space="preserve"> – 2015 conducted by National Institute of T</w:t>
            </w:r>
            <w:r w:rsidRPr="00B6464F">
              <w:t xml:space="preserve">echnology </w:t>
            </w:r>
            <w:r>
              <w:t>Karnataka, under the category of working project models.</w:t>
            </w:r>
          </w:p>
          <w:p w:rsidR="00B6464F" w:rsidRDefault="00B6464F" w:rsidP="00B6464F">
            <w:pPr>
              <w:pStyle w:val="ListParagraph"/>
              <w:numPr>
                <w:ilvl w:val="0"/>
                <w:numId w:val="13"/>
              </w:numPr>
            </w:pPr>
            <w:r>
              <w:t xml:space="preserve">Selected for regional round of a project competition conducted by </w:t>
            </w:r>
            <w:proofErr w:type="spellStart"/>
            <w:r>
              <w:t>Sahyadri</w:t>
            </w:r>
            <w:proofErr w:type="spellEnd"/>
            <w:r>
              <w:t xml:space="preserve"> College of Engineering &amp; Management</w:t>
            </w:r>
            <w:r>
              <w:t xml:space="preserve"> - 2015.</w:t>
            </w:r>
          </w:p>
        </w:tc>
      </w:tr>
      <w:tr w:rsidR="00B6464F" w:rsidRPr="00293282" w:rsidTr="00B6464F">
        <w:tblPrEx>
          <w:tblCellMar>
            <w:bottom w:w="144" w:type="dxa"/>
          </w:tblCellMar>
        </w:tblPrEx>
        <w:trPr>
          <w:trHeight w:val="16"/>
        </w:trPr>
        <w:tc>
          <w:tcPr>
            <w:tcW w:w="1981" w:type="dxa"/>
          </w:tcPr>
          <w:p w:rsidR="00B6464F" w:rsidRDefault="00B6464F" w:rsidP="004373A6">
            <w:pPr>
              <w:pStyle w:val="Heading1"/>
              <w:jc w:val="left"/>
            </w:pPr>
            <w:r>
              <w:t xml:space="preserve">SKILLS </w:t>
            </w:r>
          </w:p>
        </w:tc>
        <w:tc>
          <w:tcPr>
            <w:tcW w:w="8099" w:type="dxa"/>
          </w:tcPr>
          <w:p w:rsidR="004373A6" w:rsidRDefault="00345336" w:rsidP="000C28C4">
            <w:bookmarkStart w:id="0" w:name="_GoBack"/>
            <w:bookmarkEnd w:id="0"/>
            <w:r>
              <w:t xml:space="preserve">Python, Java , C , C++ , C# , Android App Development , HTML , CSS , JavaScript , Web Development ,  </w:t>
            </w:r>
            <w:r w:rsidR="004373A6">
              <w:t xml:space="preserve">Machine Learning , Unity 3d – Game Development . </w:t>
            </w:r>
          </w:p>
        </w:tc>
      </w:tr>
      <w:tr w:rsidR="004373A6" w:rsidRPr="00293282" w:rsidTr="00B6464F">
        <w:tblPrEx>
          <w:tblCellMar>
            <w:bottom w:w="144" w:type="dxa"/>
          </w:tblCellMar>
        </w:tblPrEx>
        <w:trPr>
          <w:trHeight w:val="16"/>
        </w:trPr>
        <w:tc>
          <w:tcPr>
            <w:tcW w:w="1981" w:type="dxa"/>
          </w:tcPr>
          <w:p w:rsidR="004373A6" w:rsidRDefault="004373A6" w:rsidP="004373A6">
            <w:pPr>
              <w:pStyle w:val="Heading1"/>
              <w:jc w:val="left"/>
            </w:pPr>
          </w:p>
        </w:tc>
        <w:tc>
          <w:tcPr>
            <w:tcW w:w="8099" w:type="dxa"/>
          </w:tcPr>
          <w:p w:rsidR="004373A6" w:rsidRPr="004373A6" w:rsidRDefault="004373A6" w:rsidP="004373A6">
            <w:pPr>
              <w:rPr>
                <w:u w:val="single"/>
              </w:rPr>
            </w:pPr>
          </w:p>
        </w:tc>
      </w:tr>
      <w:tr w:rsidR="004373A6" w:rsidRPr="00293282" w:rsidTr="004373A6">
        <w:tblPrEx>
          <w:tblCellMar>
            <w:bottom w:w="144" w:type="dxa"/>
          </w:tblCellMar>
        </w:tblPrEx>
        <w:trPr>
          <w:trHeight w:val="16"/>
        </w:trPr>
        <w:tc>
          <w:tcPr>
            <w:tcW w:w="1981" w:type="dxa"/>
          </w:tcPr>
          <w:p w:rsidR="004373A6" w:rsidRDefault="004373A6" w:rsidP="001514D1">
            <w:pPr>
              <w:pStyle w:val="Heading1"/>
              <w:jc w:val="left"/>
            </w:pPr>
            <w:r>
              <w:t>Projects</w:t>
            </w:r>
            <w:r>
              <w:t xml:space="preserve"> </w:t>
            </w:r>
          </w:p>
        </w:tc>
        <w:tc>
          <w:tcPr>
            <w:tcW w:w="8099" w:type="dxa"/>
          </w:tcPr>
          <w:p w:rsidR="004373A6" w:rsidRDefault="004373A6" w:rsidP="004373A6">
            <w:pPr>
              <w:pStyle w:val="ListParagraph"/>
              <w:numPr>
                <w:ilvl w:val="0"/>
                <w:numId w:val="16"/>
              </w:numPr>
            </w:pPr>
            <w:r w:rsidRPr="004373A6">
              <w:rPr>
                <w:u w:val="single"/>
              </w:rPr>
              <w:t>Social Connect</w:t>
            </w:r>
            <w:r>
              <w:t>: A Social Networking site done for RDBMS Project Work.</w:t>
            </w:r>
          </w:p>
          <w:p w:rsidR="004373A6" w:rsidRDefault="004373A6" w:rsidP="004373A6">
            <w:pPr>
              <w:pStyle w:val="ListParagraph"/>
              <w:numPr>
                <w:ilvl w:val="0"/>
                <w:numId w:val="16"/>
              </w:numPr>
            </w:pPr>
            <w:r w:rsidRPr="004373A6">
              <w:rPr>
                <w:u w:val="single"/>
              </w:rPr>
              <w:t>Android Web Browser</w:t>
            </w:r>
            <w:r>
              <w:t xml:space="preserve"> done for Advanced Java Project Work.</w:t>
            </w:r>
          </w:p>
          <w:p w:rsidR="004521F7" w:rsidRPr="004521F7" w:rsidRDefault="004373A6" w:rsidP="004521F7">
            <w:pPr>
              <w:pStyle w:val="ListParagraph"/>
              <w:numPr>
                <w:ilvl w:val="0"/>
                <w:numId w:val="16"/>
              </w:numPr>
            </w:pPr>
            <w:r w:rsidRPr="004373A6">
              <w:rPr>
                <w:u w:val="single"/>
              </w:rPr>
              <w:t>Best Bus</w:t>
            </w:r>
            <w:r>
              <w:t xml:space="preserve">: A Bus Schedule app and website done for hackathon event </w:t>
            </w:r>
            <w:r>
              <w:t>“</w:t>
            </w:r>
            <w:proofErr w:type="spellStart"/>
            <w:r w:rsidRPr="00B6464F">
              <w:rPr>
                <w:i/>
                <w:iCs/>
              </w:rPr>
              <w:t>Hackridea</w:t>
            </w:r>
            <w:proofErr w:type="spellEnd"/>
            <w:r>
              <w:rPr>
                <w:i/>
                <w:iCs/>
              </w:rPr>
              <w:t>”</w:t>
            </w:r>
            <w:r>
              <w:rPr>
                <w:i/>
                <w:iCs/>
              </w:rPr>
              <w:t>.</w:t>
            </w:r>
          </w:p>
          <w:p w:rsidR="008705E3" w:rsidRDefault="004521F7" w:rsidP="004203B1">
            <w:pPr>
              <w:pStyle w:val="ListParagraph"/>
              <w:numPr>
                <w:ilvl w:val="0"/>
                <w:numId w:val="16"/>
              </w:numPr>
            </w:pPr>
            <w:r>
              <w:rPr>
                <w:u w:val="single"/>
              </w:rPr>
              <w:t>Leave Management site</w:t>
            </w:r>
            <w:r>
              <w:t>.</w:t>
            </w:r>
          </w:p>
          <w:p w:rsidR="004521F7" w:rsidRDefault="004521F7" w:rsidP="004521F7">
            <w:pPr>
              <w:pStyle w:val="ListParagraph"/>
              <w:numPr>
                <w:ilvl w:val="0"/>
                <w:numId w:val="16"/>
              </w:numPr>
            </w:pPr>
            <w:r>
              <w:t>Additional / Personal Projects:</w:t>
            </w:r>
          </w:p>
          <w:p w:rsidR="004521F7" w:rsidRDefault="004521F7" w:rsidP="004521F7">
            <w:pPr>
              <w:pStyle w:val="ListParagraph"/>
              <w:numPr>
                <w:ilvl w:val="2"/>
                <w:numId w:val="19"/>
              </w:numPr>
            </w:pPr>
            <w:r>
              <w:t>Digit Recognizer on Cloud using Python and ML for classification.</w:t>
            </w:r>
          </w:p>
          <w:p w:rsidR="004521F7" w:rsidRDefault="004521F7" w:rsidP="004521F7">
            <w:pPr>
              <w:pStyle w:val="ListParagraph"/>
              <w:numPr>
                <w:ilvl w:val="2"/>
                <w:numId w:val="19"/>
              </w:numPr>
            </w:pPr>
            <w:r>
              <w:t xml:space="preserve">Colorizing Black and White </w:t>
            </w:r>
            <w:r w:rsidR="008705E3">
              <w:t>images using Auto Encoders.</w:t>
            </w:r>
          </w:p>
          <w:p w:rsidR="008705E3" w:rsidRDefault="008705E3" w:rsidP="004521F7">
            <w:pPr>
              <w:pStyle w:val="ListParagraph"/>
              <w:numPr>
                <w:ilvl w:val="2"/>
                <w:numId w:val="19"/>
              </w:numPr>
            </w:pPr>
            <w:r>
              <w:t>URL Shortening Website using Python.</w:t>
            </w:r>
          </w:p>
          <w:p w:rsidR="008705E3" w:rsidRDefault="008705E3" w:rsidP="004521F7">
            <w:pPr>
              <w:pStyle w:val="ListParagraph"/>
              <w:numPr>
                <w:ilvl w:val="2"/>
                <w:numId w:val="19"/>
              </w:numPr>
            </w:pPr>
            <w:r>
              <w:t>Android event management Calendar app.</w:t>
            </w:r>
          </w:p>
          <w:p w:rsidR="008705E3" w:rsidRDefault="008705E3" w:rsidP="004521F7">
            <w:pPr>
              <w:pStyle w:val="ListParagraph"/>
              <w:numPr>
                <w:ilvl w:val="2"/>
                <w:numId w:val="19"/>
              </w:numPr>
            </w:pPr>
            <w:r>
              <w:t>Stack Blocks – Android game designed with Unity 3d.</w:t>
            </w:r>
          </w:p>
          <w:p w:rsidR="008705E3" w:rsidRDefault="008705E3" w:rsidP="004521F7">
            <w:pPr>
              <w:pStyle w:val="ListParagraph"/>
              <w:numPr>
                <w:ilvl w:val="2"/>
                <w:numId w:val="19"/>
              </w:numPr>
            </w:pPr>
            <w:r>
              <w:t>Snake Game designed with Unity 3d.</w:t>
            </w:r>
          </w:p>
          <w:p w:rsidR="004521F7" w:rsidRDefault="008705E3" w:rsidP="008705E3">
            <w:pPr>
              <w:pStyle w:val="ListParagraph"/>
              <w:numPr>
                <w:ilvl w:val="2"/>
                <w:numId w:val="19"/>
              </w:numPr>
            </w:pPr>
            <w:r>
              <w:t xml:space="preserve"> Android Music Player App</w:t>
            </w:r>
            <w:r w:rsidR="004203B1">
              <w:t>.</w:t>
            </w:r>
          </w:p>
          <w:p w:rsidR="004203B1" w:rsidRDefault="004203B1" w:rsidP="008705E3">
            <w:r>
              <w:t xml:space="preserve">    </w:t>
            </w:r>
            <w:proofErr w:type="spellStart"/>
            <w:r>
              <w:t>Github</w:t>
            </w:r>
            <w:proofErr w:type="spellEnd"/>
            <w:r>
              <w:t xml:space="preserve"> Link : </w:t>
            </w:r>
            <w:r w:rsidRPr="004203B1">
              <w:t>https://github.com/rahuldshetty</w:t>
            </w:r>
          </w:p>
        </w:tc>
      </w:tr>
      <w:tr w:rsidR="004203B1" w:rsidTr="004203B1">
        <w:tblPrEx>
          <w:tblCellMar>
            <w:bottom w:w="144" w:type="dxa"/>
          </w:tblCellMar>
        </w:tblPrEx>
        <w:trPr>
          <w:trHeight w:val="16"/>
        </w:trPr>
        <w:tc>
          <w:tcPr>
            <w:tcW w:w="1981" w:type="dxa"/>
          </w:tcPr>
          <w:p w:rsidR="004203B1" w:rsidRDefault="004203B1" w:rsidP="001514D1">
            <w:pPr>
              <w:pStyle w:val="Heading1"/>
              <w:jc w:val="left"/>
            </w:pPr>
            <w:r>
              <w:t>REFERENCES</w:t>
            </w:r>
            <w:r>
              <w:t xml:space="preserve"> </w:t>
            </w:r>
          </w:p>
        </w:tc>
        <w:tc>
          <w:tcPr>
            <w:tcW w:w="8099" w:type="dxa"/>
          </w:tcPr>
          <w:p w:rsidR="004203B1" w:rsidRDefault="004203B1" w:rsidP="001514D1">
            <w:r>
              <w:t>Available upon Request.</w:t>
            </w:r>
          </w:p>
        </w:tc>
      </w:tr>
    </w:tbl>
    <w:p w:rsidR="008F11E2" w:rsidRDefault="008F11E2" w:rsidP="000A0D31"/>
    <w:sectPr w:rsidR="008F11E2" w:rsidSect="001E7033">
      <w:footerReference w:type="default" r:id="rId8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9F0" w:rsidRDefault="006049F0">
      <w:pPr>
        <w:spacing w:after="0" w:line="240" w:lineRule="auto"/>
      </w:pPr>
      <w:r>
        <w:separator/>
      </w:r>
    </w:p>
    <w:p w:rsidR="006049F0" w:rsidRDefault="006049F0"/>
    <w:p w:rsidR="006049F0" w:rsidRDefault="006049F0"/>
  </w:endnote>
  <w:endnote w:type="continuationSeparator" w:id="0">
    <w:p w:rsidR="006049F0" w:rsidRDefault="006049F0">
      <w:pPr>
        <w:spacing w:after="0" w:line="240" w:lineRule="auto"/>
      </w:pPr>
      <w:r>
        <w:continuationSeparator/>
      </w:r>
    </w:p>
    <w:p w:rsidR="006049F0" w:rsidRDefault="006049F0"/>
    <w:p w:rsidR="006049F0" w:rsidRDefault="006049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:rsidTr="001E7033">
      <w:tc>
        <w:tcPr>
          <w:tcW w:w="3240" w:type="dxa"/>
        </w:tcPr>
        <w:p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C28C4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:rsidR="008F11E2" w:rsidRDefault="006049F0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3403BC4DBDFF4A739965F4BD085FEDE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2F4ED0">
                <w:rPr>
                  <w:lang w:val="en-IN"/>
                </w:rPr>
                <w:t>Rahul D Shetty</w:t>
              </w:r>
            </w:sdtContent>
          </w:sdt>
        </w:p>
      </w:tc>
    </w:tr>
  </w:tbl>
  <w:p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9F0" w:rsidRDefault="006049F0">
      <w:pPr>
        <w:spacing w:after="0" w:line="240" w:lineRule="auto"/>
      </w:pPr>
      <w:r>
        <w:separator/>
      </w:r>
    </w:p>
    <w:p w:rsidR="006049F0" w:rsidRDefault="006049F0"/>
    <w:p w:rsidR="006049F0" w:rsidRDefault="006049F0"/>
  </w:footnote>
  <w:footnote w:type="continuationSeparator" w:id="0">
    <w:p w:rsidR="006049F0" w:rsidRDefault="006049F0">
      <w:pPr>
        <w:spacing w:after="0" w:line="240" w:lineRule="auto"/>
      </w:pPr>
      <w:r>
        <w:continuationSeparator/>
      </w:r>
    </w:p>
    <w:p w:rsidR="006049F0" w:rsidRDefault="006049F0"/>
    <w:p w:rsidR="006049F0" w:rsidRDefault="006049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6167D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6876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F04D60"/>
    <w:multiLevelType w:val="hybridMultilevel"/>
    <w:tmpl w:val="359637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F5323B"/>
    <w:multiLevelType w:val="hybridMultilevel"/>
    <w:tmpl w:val="60D8C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10658"/>
    <w:multiLevelType w:val="hybridMultilevel"/>
    <w:tmpl w:val="11D8E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D2487"/>
    <w:multiLevelType w:val="hybridMultilevel"/>
    <w:tmpl w:val="2EA272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86486B"/>
    <w:multiLevelType w:val="hybridMultilevel"/>
    <w:tmpl w:val="D8F27C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DB248C"/>
    <w:multiLevelType w:val="hybridMultilevel"/>
    <w:tmpl w:val="B34E3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9350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3"/>
  </w:num>
  <w:num w:numId="14">
    <w:abstractNumId w:val="17"/>
  </w:num>
  <w:num w:numId="15">
    <w:abstractNumId w:val="12"/>
  </w:num>
  <w:num w:numId="16">
    <w:abstractNumId w:val="18"/>
  </w:num>
  <w:num w:numId="17">
    <w:abstractNumId w:val="10"/>
  </w:num>
  <w:num w:numId="18">
    <w:abstractNumId w:val="19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D0"/>
    <w:rsid w:val="00004F39"/>
    <w:rsid w:val="00032C7F"/>
    <w:rsid w:val="000A0D31"/>
    <w:rsid w:val="000C28C4"/>
    <w:rsid w:val="001E7033"/>
    <w:rsid w:val="001F2802"/>
    <w:rsid w:val="0022794A"/>
    <w:rsid w:val="0028156A"/>
    <w:rsid w:val="002828A5"/>
    <w:rsid w:val="00293282"/>
    <w:rsid w:val="002B2EA8"/>
    <w:rsid w:val="002F4ED0"/>
    <w:rsid w:val="00306857"/>
    <w:rsid w:val="003341C4"/>
    <w:rsid w:val="00340376"/>
    <w:rsid w:val="00345336"/>
    <w:rsid w:val="003F47D0"/>
    <w:rsid w:val="00415C27"/>
    <w:rsid w:val="004203B1"/>
    <w:rsid w:val="004363AC"/>
    <w:rsid w:val="004373A6"/>
    <w:rsid w:val="004521F7"/>
    <w:rsid w:val="004857EE"/>
    <w:rsid w:val="00486FF2"/>
    <w:rsid w:val="00545EBD"/>
    <w:rsid w:val="006039A6"/>
    <w:rsid w:val="006049F0"/>
    <w:rsid w:val="00681958"/>
    <w:rsid w:val="006E0C31"/>
    <w:rsid w:val="0076504D"/>
    <w:rsid w:val="00776552"/>
    <w:rsid w:val="007E3DA2"/>
    <w:rsid w:val="007E59B8"/>
    <w:rsid w:val="007F70C7"/>
    <w:rsid w:val="008362E3"/>
    <w:rsid w:val="00847604"/>
    <w:rsid w:val="008705E3"/>
    <w:rsid w:val="008F11E2"/>
    <w:rsid w:val="00973159"/>
    <w:rsid w:val="0097602F"/>
    <w:rsid w:val="00986F49"/>
    <w:rsid w:val="009B4D16"/>
    <w:rsid w:val="009B5D1A"/>
    <w:rsid w:val="009C2979"/>
    <w:rsid w:val="009C4C2A"/>
    <w:rsid w:val="009F5201"/>
    <w:rsid w:val="00A401F5"/>
    <w:rsid w:val="00A42251"/>
    <w:rsid w:val="00A71C6F"/>
    <w:rsid w:val="00AB3DA1"/>
    <w:rsid w:val="00AC5E68"/>
    <w:rsid w:val="00AF5F3D"/>
    <w:rsid w:val="00AF6711"/>
    <w:rsid w:val="00B6464F"/>
    <w:rsid w:val="00BD6544"/>
    <w:rsid w:val="00BF3396"/>
    <w:rsid w:val="00C379BF"/>
    <w:rsid w:val="00C5794C"/>
    <w:rsid w:val="00C70F03"/>
    <w:rsid w:val="00D62B96"/>
    <w:rsid w:val="00E22010"/>
    <w:rsid w:val="00E5345A"/>
    <w:rsid w:val="00EB452E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1CD21"/>
  <w15:chartTrackingRefBased/>
  <w15:docId w15:val="{7FCA0FEE-74A7-4A8F-96F9-8BF78538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D4B8647F53423E8762ABA2305BA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FDA81-82EA-4E1B-AD96-11E108A2A265}"/>
      </w:docPartPr>
      <w:docPartBody>
        <w:p w:rsidR="00000000" w:rsidRDefault="00FD7439">
          <w:pPr>
            <w:pStyle w:val="33D4B8647F53423E8762ABA2305BAA19"/>
          </w:pPr>
          <w:r>
            <w:t>Your Name</w:t>
          </w:r>
        </w:p>
      </w:docPartBody>
    </w:docPart>
    <w:docPart>
      <w:docPartPr>
        <w:name w:val="3403BC4DBDFF4A739965F4BD085F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DA5D7-C4BD-4365-BE3A-DE978A256A79}"/>
      </w:docPartPr>
      <w:docPartBody>
        <w:p w:rsidR="00000000" w:rsidRDefault="00B947C0" w:rsidP="00B947C0">
          <w:pPr>
            <w:pStyle w:val="3403BC4DBDFF4A739965F4BD085FEDEC"/>
          </w:pPr>
          <w:r w:rsidRPr="00293282">
            <w:t>JOB TITLE</w:t>
          </w:r>
          <w:r>
            <w:t xml:space="preserve"> 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C0"/>
    <w:rsid w:val="00B947C0"/>
    <w:rsid w:val="00FD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4E79" w:themeColor="accent1" w:themeShade="80"/>
    </w:rPr>
  </w:style>
  <w:style w:type="paragraph" w:customStyle="1" w:styleId="FCD8DD5AF2114A1CBBA4ADFDB3EEECED">
    <w:name w:val="FCD8DD5AF2114A1CBBA4ADFDB3EEECED"/>
  </w:style>
  <w:style w:type="paragraph" w:customStyle="1" w:styleId="CAD03745409E4751AE20E52028A23D88">
    <w:name w:val="CAD03745409E4751AE20E52028A23D88"/>
  </w:style>
  <w:style w:type="paragraph" w:customStyle="1" w:styleId="33D4B8647F53423E8762ABA2305BAA19">
    <w:name w:val="33D4B8647F53423E8762ABA2305BAA19"/>
  </w:style>
  <w:style w:type="paragraph" w:customStyle="1" w:styleId="79003280179E4831A5006704F6B493DA">
    <w:name w:val="79003280179E4831A5006704F6B493DA"/>
  </w:style>
  <w:style w:type="paragraph" w:customStyle="1" w:styleId="8C3FB1112A7749D0B0FD2F972B5FAA2D">
    <w:name w:val="8C3FB1112A7749D0B0FD2F972B5FAA2D"/>
  </w:style>
  <w:style w:type="paragraph" w:customStyle="1" w:styleId="371E5C9E92BD44D4BB211BD5889D5084">
    <w:name w:val="371E5C9E92BD44D4BB211BD5889D5084"/>
  </w:style>
  <w:style w:type="paragraph" w:customStyle="1" w:styleId="86EA1CD2B61147879EF86E22F02257AB">
    <w:name w:val="86EA1CD2B61147879EF86E22F02257AB"/>
  </w:style>
  <w:style w:type="paragraph" w:customStyle="1" w:styleId="67A4D270F6CD4BFDADCA2BDA15476C1A">
    <w:name w:val="67A4D270F6CD4BFDADCA2BDA15476C1A"/>
  </w:style>
  <w:style w:type="paragraph" w:customStyle="1" w:styleId="9EDF4FF72F7F462A95573F4B27DFA6EC">
    <w:name w:val="9EDF4FF72F7F462A95573F4B27DFA6EC"/>
  </w:style>
  <w:style w:type="paragraph" w:customStyle="1" w:styleId="ED1B4192443946DB8EF274DB35AD8C93">
    <w:name w:val="ED1B4192443946DB8EF274DB35AD8C93"/>
  </w:style>
  <w:style w:type="paragraph" w:customStyle="1" w:styleId="D22F2F0C69364D69ABA172DD9A28FC07">
    <w:name w:val="D22F2F0C69364D69ABA172DD9A28FC07"/>
  </w:style>
  <w:style w:type="paragraph" w:customStyle="1" w:styleId="C7CDC4F5E0E544079EDBBED198FF0458">
    <w:name w:val="C7CDC4F5E0E544079EDBBED198FF0458"/>
  </w:style>
  <w:style w:type="paragraph" w:customStyle="1" w:styleId="4FC2F9F532AB442682227F15A485EB3E">
    <w:name w:val="4FC2F9F532AB442682227F15A485EB3E"/>
  </w:style>
  <w:style w:type="paragraph" w:customStyle="1" w:styleId="284655A3511C4B5B9E5AF39CAE1D08E7">
    <w:name w:val="284655A3511C4B5B9E5AF39CAE1D08E7"/>
  </w:style>
  <w:style w:type="paragraph" w:customStyle="1" w:styleId="9AF2917DF59A4C48A002A0314344617F">
    <w:name w:val="9AF2917DF59A4C48A002A0314344617F"/>
  </w:style>
  <w:style w:type="paragraph" w:customStyle="1" w:styleId="2140CE0E630F42BDA68404E252C5B3F6">
    <w:name w:val="2140CE0E630F42BDA68404E252C5B3F6"/>
  </w:style>
  <w:style w:type="paragraph" w:customStyle="1" w:styleId="4489275426F44D6786A645FF9971F4D3">
    <w:name w:val="4489275426F44D6786A645FF9971F4D3"/>
  </w:style>
  <w:style w:type="paragraph" w:customStyle="1" w:styleId="0092EB018D454C38B5ADA17E4D3F0C97">
    <w:name w:val="0092EB018D454C38B5ADA17E4D3F0C97"/>
  </w:style>
  <w:style w:type="paragraph" w:customStyle="1" w:styleId="F9193D3771A84CFB8D18E9C18AA1DC53">
    <w:name w:val="F9193D3771A84CFB8D18E9C18AA1DC53"/>
  </w:style>
  <w:style w:type="paragraph" w:customStyle="1" w:styleId="0E258B05CBA5401695C19B635A485967">
    <w:name w:val="0E258B05CBA5401695C19B635A485967"/>
  </w:style>
  <w:style w:type="paragraph" w:customStyle="1" w:styleId="87FDCF7CB9E24A2DBA93796CCC4B2667">
    <w:name w:val="87FDCF7CB9E24A2DBA93796CCC4B2667"/>
  </w:style>
  <w:style w:type="paragraph" w:customStyle="1" w:styleId="41F46F6022EC488EA54C94E5E29FDFB0">
    <w:name w:val="41F46F6022EC488EA54C94E5E29FDFB0"/>
  </w:style>
  <w:style w:type="paragraph" w:customStyle="1" w:styleId="2EDBAA81D2B94125AEC3CC13471122D2">
    <w:name w:val="2EDBAA81D2B94125AEC3CC13471122D2"/>
  </w:style>
  <w:style w:type="paragraph" w:customStyle="1" w:styleId="D624A5C1B8844B5A887C1F5529269E61">
    <w:name w:val="D624A5C1B8844B5A887C1F5529269E61"/>
  </w:style>
  <w:style w:type="paragraph" w:customStyle="1" w:styleId="5F7C3E3478CE4878A8A191CFA610298B">
    <w:name w:val="5F7C3E3478CE4878A8A191CFA610298B"/>
  </w:style>
  <w:style w:type="paragraph" w:customStyle="1" w:styleId="15AB48C5D40F46D9917025CF83F80D9B">
    <w:name w:val="15AB48C5D40F46D9917025CF83F80D9B"/>
  </w:style>
  <w:style w:type="paragraph" w:customStyle="1" w:styleId="5AE65FA1DC3743EB8D38B8021B267DF0">
    <w:name w:val="5AE65FA1DC3743EB8D38B8021B267DF0"/>
  </w:style>
  <w:style w:type="paragraph" w:customStyle="1" w:styleId="8C812E8F4CF9448A9AB3B99D78F3707E">
    <w:name w:val="8C812E8F4CF9448A9AB3B99D78F3707E"/>
  </w:style>
  <w:style w:type="paragraph" w:customStyle="1" w:styleId="B50566A2502B4CEC8794034E6114C99F">
    <w:name w:val="B50566A2502B4CEC8794034E6114C99F"/>
  </w:style>
  <w:style w:type="paragraph" w:customStyle="1" w:styleId="173718DAA32C4F92859CF69CBDAF868A">
    <w:name w:val="173718DAA32C4F92859CF69CBDAF868A"/>
  </w:style>
  <w:style w:type="paragraph" w:customStyle="1" w:styleId="3403BC4DBDFF4A739965F4BD085FEDEC">
    <w:name w:val="3403BC4DBDFF4A739965F4BD085FEDEC"/>
    <w:rsid w:val="00B947C0"/>
  </w:style>
  <w:style w:type="paragraph" w:customStyle="1" w:styleId="016C0F69D345410F94F9E76B240A002E">
    <w:name w:val="016C0F69D345410F94F9E76B240A002E"/>
    <w:rsid w:val="00B947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68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keywords>Rahul D Shetty</cp:keywords>
  <cp:lastModifiedBy>rahul</cp:lastModifiedBy>
  <cp:revision>6</cp:revision>
  <cp:lastPrinted>2019-03-07T14:23:00Z</cp:lastPrinted>
  <dcterms:created xsi:type="dcterms:W3CDTF">2019-03-07T13:15:00Z</dcterms:created>
  <dcterms:modified xsi:type="dcterms:W3CDTF">2019-03-07T14:23:00Z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